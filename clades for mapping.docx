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84A14" w14:textId="3B03DC21" w:rsidR="00571EBE" w:rsidRPr="00571EBE" w:rsidRDefault="00BA35F6" w:rsidP="00571EBE">
      <w:pPr>
        <w:rPr>
          <w:b/>
          <w:bCs/>
        </w:rPr>
      </w:pPr>
      <w:r w:rsidRPr="00571EBE">
        <w:rPr>
          <w:b/>
          <w:bCs/>
        </w:rPr>
        <w:t>Clade 1</w:t>
      </w:r>
    </w:p>
    <w:p w14:paraId="77DE8D78" w14:textId="1E20BF19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rPr>
          <w:color w:val="000000"/>
        </w:rPr>
        <w:t>Clermont, Qld</w:t>
      </w:r>
      <w:r w:rsidRPr="00571EBE">
        <w:rPr>
          <w:color w:val="000000"/>
        </w:rPr>
        <w:t xml:space="preserve"> </w:t>
      </w:r>
    </w:p>
    <w:p w14:paraId="2FE63B3E" w14:textId="4BA05324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Biloela, Qld</w:t>
      </w:r>
      <w:r w:rsidRPr="00571EBE">
        <w:t xml:space="preserve"> </w:t>
      </w:r>
    </w:p>
    <w:p w14:paraId="526D0F83" w14:textId="35B8F0C4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Malanda, Qld</w:t>
      </w:r>
      <w:r w:rsidRPr="00571EBE">
        <w:t xml:space="preserve"> </w:t>
      </w:r>
    </w:p>
    <w:p w14:paraId="3CF8FEEA" w14:textId="6F6EBF0B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Charters Towers, Qld</w:t>
      </w:r>
      <w:r w:rsidRPr="00571EBE">
        <w:t xml:space="preserve"> </w:t>
      </w:r>
    </w:p>
    <w:p w14:paraId="3758272F" w14:textId="59E703AC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proofErr w:type="spellStart"/>
      <w:r w:rsidRPr="00571EBE">
        <w:t>Narromine</w:t>
      </w:r>
      <w:proofErr w:type="spellEnd"/>
      <w:r w:rsidRPr="00571EBE">
        <w:t>, NSW</w:t>
      </w:r>
      <w:r w:rsidRPr="00571EBE">
        <w:t xml:space="preserve"> </w:t>
      </w:r>
    </w:p>
    <w:p w14:paraId="4BE3F730" w14:textId="03FE9D59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proofErr w:type="spellStart"/>
      <w:r w:rsidRPr="00571EBE">
        <w:t>Nyngan</w:t>
      </w:r>
      <w:proofErr w:type="spellEnd"/>
      <w:r w:rsidRPr="00571EBE">
        <w:t>, NSW</w:t>
      </w:r>
      <w:r w:rsidRPr="00571EBE">
        <w:t xml:space="preserve"> </w:t>
      </w:r>
    </w:p>
    <w:p w14:paraId="038EC05C" w14:textId="5C79761D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 xml:space="preserve">200 km S </w:t>
      </w:r>
      <w:proofErr w:type="spellStart"/>
      <w:r w:rsidRPr="00571EBE">
        <w:t>Tibooburra</w:t>
      </w:r>
      <w:proofErr w:type="spellEnd"/>
      <w:r w:rsidRPr="00571EBE">
        <w:t xml:space="preserve">, NSW            </w:t>
      </w:r>
      <w:r w:rsidRPr="00571EBE">
        <w:t xml:space="preserve"> </w:t>
      </w:r>
    </w:p>
    <w:p w14:paraId="16764DAF" w14:textId="0E84BB00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proofErr w:type="spellStart"/>
      <w:r w:rsidRPr="00571EBE">
        <w:t>Mootwingee</w:t>
      </w:r>
      <w:proofErr w:type="spellEnd"/>
      <w:r w:rsidRPr="00571EBE">
        <w:t xml:space="preserve"> NP, NSW               </w:t>
      </w:r>
      <w:r w:rsidRPr="00571EBE">
        <w:t xml:space="preserve"> </w:t>
      </w:r>
    </w:p>
    <w:p w14:paraId="538EF842" w14:textId="285318D5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proofErr w:type="spellStart"/>
      <w:r w:rsidRPr="00571EBE">
        <w:t>Mullaley</w:t>
      </w:r>
      <w:proofErr w:type="spellEnd"/>
      <w:r w:rsidRPr="00571EBE">
        <w:t>, NSW</w:t>
      </w:r>
      <w:r w:rsidRPr="00571EBE">
        <w:t xml:space="preserve"> </w:t>
      </w:r>
    </w:p>
    <w:p w14:paraId="2ED6D2F8" w14:textId="1506967D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 xml:space="preserve">Bangalow, NSW                          </w:t>
      </w:r>
      <w:r w:rsidRPr="00571EBE">
        <w:t xml:space="preserve"> </w:t>
      </w:r>
    </w:p>
    <w:p w14:paraId="02684984" w14:textId="0645F8FA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Coopers Shoot, NSW</w:t>
      </w:r>
      <w:r w:rsidRPr="00571EBE">
        <w:t xml:space="preserve"> </w:t>
      </w:r>
    </w:p>
    <w:p w14:paraId="75D90320" w14:textId="0E750E2D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Alstonville, NSW</w:t>
      </w:r>
      <w:r w:rsidRPr="00571EBE">
        <w:t xml:space="preserve"> </w:t>
      </w:r>
    </w:p>
    <w:p w14:paraId="2159C8FB" w14:textId="0E0F1AFF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North Ballina, NSW</w:t>
      </w:r>
      <w:r w:rsidRPr="00571EBE">
        <w:t xml:space="preserve"> </w:t>
      </w:r>
    </w:p>
    <w:p w14:paraId="0C80143D" w14:textId="221D0D6A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Mullumbimby Creek, NSW</w:t>
      </w:r>
      <w:r w:rsidRPr="00571EBE">
        <w:t xml:space="preserve"> </w:t>
      </w:r>
    </w:p>
    <w:p w14:paraId="28950D7A" w14:textId="2508FDF5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proofErr w:type="spellStart"/>
      <w:r w:rsidRPr="00571EBE">
        <w:t>Goonengerry</w:t>
      </w:r>
      <w:proofErr w:type="spellEnd"/>
      <w:r w:rsidRPr="00571EBE">
        <w:t>, NSW</w:t>
      </w:r>
      <w:r w:rsidRPr="00571EBE">
        <w:t xml:space="preserve"> </w:t>
      </w:r>
    </w:p>
    <w:p w14:paraId="7932C653" w14:textId="4DE54D7D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r w:rsidRPr="00571EBE">
        <w:t>Renmark, SA</w:t>
      </w:r>
      <w:r w:rsidRPr="00571EBE">
        <w:t xml:space="preserve"> </w:t>
      </w:r>
    </w:p>
    <w:p w14:paraId="2BEF6985" w14:textId="0E759D8F" w:rsidR="00571EBE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proofErr w:type="spellStart"/>
      <w:r w:rsidRPr="00571EBE">
        <w:t>Innamincka</w:t>
      </w:r>
      <w:proofErr w:type="spellEnd"/>
      <w:r w:rsidRPr="00571EBE">
        <w:t>, SA</w:t>
      </w:r>
      <w:r w:rsidRPr="00571EBE">
        <w:t xml:space="preserve"> </w:t>
      </w:r>
    </w:p>
    <w:p w14:paraId="68AD4A6A" w14:textId="694FE524" w:rsidR="009C0A93" w:rsidRPr="00571EBE" w:rsidRDefault="00571EBE" w:rsidP="00571EBE">
      <w:pPr>
        <w:tabs>
          <w:tab w:val="left" w:pos="2115"/>
          <w:tab w:val="left" w:pos="3595"/>
          <w:tab w:val="left" w:pos="6675"/>
          <w:tab w:val="left" w:pos="7655"/>
        </w:tabs>
        <w:ind w:left="15"/>
      </w:pPr>
      <w:proofErr w:type="spellStart"/>
      <w:r w:rsidRPr="00571EBE">
        <w:t>Werta</w:t>
      </w:r>
      <w:proofErr w:type="spellEnd"/>
      <w:r w:rsidRPr="00571EBE">
        <w:t xml:space="preserve"> Wert, SA</w:t>
      </w:r>
      <w:r w:rsidRPr="00571EBE">
        <w:t xml:space="preserve"> </w:t>
      </w:r>
    </w:p>
    <w:p w14:paraId="64374AF5" w14:textId="391685B9" w:rsidR="00571EBE" w:rsidRPr="00571EBE" w:rsidRDefault="00571EBE" w:rsidP="00571EBE">
      <w:pPr>
        <w:tabs>
          <w:tab w:val="left" w:pos="116"/>
          <w:tab w:val="left" w:pos="2878"/>
          <w:tab w:val="left" w:pos="7167"/>
          <w:tab w:val="left" w:pos="7761"/>
        </w:tabs>
        <w:ind w:left="15"/>
      </w:pPr>
      <w:r w:rsidRPr="00571EBE">
        <w:t xml:space="preserve">Brunette Downs </w:t>
      </w:r>
      <w:proofErr w:type="spellStart"/>
      <w:r w:rsidRPr="00571EBE">
        <w:t>Stn.</w:t>
      </w:r>
      <w:proofErr w:type="spellEnd"/>
      <w:r w:rsidRPr="00571EBE">
        <w:t>, NT</w:t>
      </w:r>
      <w:r w:rsidRPr="00571EBE">
        <w:t xml:space="preserve"> </w:t>
      </w:r>
    </w:p>
    <w:p w14:paraId="13DADD9E" w14:textId="3D8FDC95" w:rsidR="00571EBE" w:rsidRPr="00571EBE" w:rsidRDefault="00571EBE" w:rsidP="00571EBE">
      <w:pPr>
        <w:tabs>
          <w:tab w:val="left" w:pos="116"/>
          <w:tab w:val="left" w:pos="2878"/>
          <w:tab w:val="left" w:pos="7167"/>
          <w:tab w:val="left" w:pos="7761"/>
        </w:tabs>
        <w:ind w:left="15"/>
      </w:pPr>
      <w:r w:rsidRPr="00571EBE">
        <w:t>Goyder Lagoon, SA</w:t>
      </w:r>
      <w:r w:rsidRPr="00571EBE">
        <w:t xml:space="preserve"> </w:t>
      </w:r>
    </w:p>
    <w:p w14:paraId="4E74C54C" w14:textId="5E889674" w:rsidR="00571EBE" w:rsidRPr="00571EBE" w:rsidRDefault="00571EBE" w:rsidP="00571EBE">
      <w:pPr>
        <w:tabs>
          <w:tab w:val="left" w:pos="116"/>
          <w:tab w:val="left" w:pos="2878"/>
          <w:tab w:val="left" w:pos="7167"/>
          <w:tab w:val="left" w:pos="7761"/>
        </w:tabs>
        <w:ind w:left="15"/>
      </w:pPr>
      <w:r w:rsidRPr="00571EBE">
        <w:t>Bedourie to Boulia, Qld</w:t>
      </w:r>
      <w:r w:rsidRPr="00571EBE">
        <w:t xml:space="preserve"> </w:t>
      </w:r>
    </w:p>
    <w:p w14:paraId="70C1D8B6" w14:textId="7007B485" w:rsidR="00571EBE" w:rsidRPr="00571EBE" w:rsidRDefault="00571EBE" w:rsidP="00571EBE">
      <w:pPr>
        <w:tabs>
          <w:tab w:val="left" w:pos="116"/>
          <w:tab w:val="left" w:pos="2878"/>
          <w:tab w:val="left" w:pos="7167"/>
          <w:tab w:val="left" w:pos="7761"/>
        </w:tabs>
        <w:ind w:left="15"/>
      </w:pPr>
      <w:r w:rsidRPr="00571EBE">
        <w:t>Alice Springs, NT</w:t>
      </w:r>
      <w:r w:rsidRPr="00571EBE">
        <w:t xml:space="preserve"> </w:t>
      </w:r>
    </w:p>
    <w:p w14:paraId="45955CBD" w14:textId="77777777" w:rsidR="00BA35F6" w:rsidRPr="00571EBE" w:rsidRDefault="00BA35F6" w:rsidP="00571EBE"/>
    <w:p w14:paraId="07B21E39" w14:textId="6D0ED359" w:rsidR="00BA35F6" w:rsidRPr="00782AC7" w:rsidRDefault="00BA35F6" w:rsidP="00571EBE">
      <w:pPr>
        <w:rPr>
          <w:b/>
          <w:bCs/>
        </w:rPr>
      </w:pPr>
      <w:r w:rsidRPr="00782AC7">
        <w:rPr>
          <w:b/>
          <w:bCs/>
        </w:rPr>
        <w:t>Clade 2</w:t>
      </w:r>
    </w:p>
    <w:p w14:paraId="3A584AEB" w14:textId="49789FCA" w:rsidR="00571EBE" w:rsidRPr="00571EBE" w:rsidRDefault="00571EBE" w:rsidP="00571EBE">
      <w:pPr>
        <w:tabs>
          <w:tab w:val="left" w:pos="1821"/>
          <w:tab w:val="left" w:pos="5653"/>
          <w:tab w:val="left" w:pos="6581"/>
        </w:tabs>
        <w:ind w:left="15"/>
      </w:pPr>
      <w:r w:rsidRPr="00571EBE">
        <w:t>Melbourne, Vic</w:t>
      </w:r>
      <w:r w:rsidRPr="00571EBE">
        <w:t xml:space="preserve"> </w:t>
      </w:r>
    </w:p>
    <w:p w14:paraId="08A7340F" w14:textId="3014D669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proofErr w:type="spellStart"/>
      <w:r w:rsidRPr="00571EBE">
        <w:t>Mandurama</w:t>
      </w:r>
      <w:proofErr w:type="spellEnd"/>
      <w:r w:rsidRPr="00571EBE">
        <w:t xml:space="preserve">, NSW              </w:t>
      </w:r>
      <w:r w:rsidRPr="00571EBE">
        <w:t xml:space="preserve"> </w:t>
      </w:r>
    </w:p>
    <w:p w14:paraId="1184CC10" w14:textId="2A724992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proofErr w:type="spellStart"/>
      <w:r w:rsidRPr="00571EBE">
        <w:t>Mullaley</w:t>
      </w:r>
      <w:proofErr w:type="spellEnd"/>
      <w:r w:rsidRPr="00571EBE">
        <w:t xml:space="preserve">, NSW                           </w:t>
      </w:r>
    </w:p>
    <w:p w14:paraId="2E954686" w14:textId="56A8854B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proofErr w:type="spellStart"/>
      <w:r w:rsidRPr="00571EBE">
        <w:t>Mullaley</w:t>
      </w:r>
      <w:proofErr w:type="spellEnd"/>
      <w:r w:rsidRPr="00571EBE">
        <w:t>, NSW</w:t>
      </w:r>
      <w:r w:rsidRPr="00571EBE">
        <w:t xml:space="preserve"> </w:t>
      </w:r>
    </w:p>
    <w:p w14:paraId="2FBF4BD0" w14:textId="7D7D2E31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proofErr w:type="spellStart"/>
      <w:r w:rsidRPr="00571EBE">
        <w:t>Mullaley</w:t>
      </w:r>
      <w:proofErr w:type="spellEnd"/>
      <w:r w:rsidRPr="00571EBE">
        <w:t xml:space="preserve">, NSW                           </w:t>
      </w:r>
    </w:p>
    <w:p w14:paraId="2B4724AF" w14:textId="38C808AF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 xml:space="preserve">Glen Innes                        </w:t>
      </w:r>
      <w:r w:rsidRPr="00571EBE">
        <w:t xml:space="preserve"> </w:t>
      </w:r>
    </w:p>
    <w:p w14:paraId="635714FB" w14:textId="607AB1CF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 xml:space="preserve">Griffith, NSW                                     </w:t>
      </w:r>
    </w:p>
    <w:p w14:paraId="2FC80000" w14:textId="51E5F8E9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 xml:space="preserve">Bendemeer </w:t>
      </w:r>
      <w:proofErr w:type="spellStart"/>
      <w:r w:rsidRPr="00571EBE">
        <w:t>Stn.</w:t>
      </w:r>
      <w:proofErr w:type="spellEnd"/>
      <w:r w:rsidRPr="00571EBE">
        <w:t>, NSW</w:t>
      </w:r>
      <w:r w:rsidRPr="00571EBE">
        <w:t xml:space="preserve"> </w:t>
      </w:r>
    </w:p>
    <w:p w14:paraId="26B4BECB" w14:textId="5B81C41F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 xml:space="preserve">Nora </w:t>
      </w:r>
      <w:proofErr w:type="spellStart"/>
      <w:r w:rsidRPr="00571EBE">
        <w:t>Creina</w:t>
      </w:r>
      <w:proofErr w:type="spellEnd"/>
      <w:r w:rsidRPr="00571EBE">
        <w:t xml:space="preserve"> Bay, SA</w:t>
      </w:r>
      <w:r w:rsidRPr="00571EBE">
        <w:t xml:space="preserve"> </w:t>
      </w:r>
    </w:p>
    <w:p w14:paraId="7F082D76" w14:textId="6EB11D86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 xml:space="preserve">Port </w:t>
      </w:r>
      <w:proofErr w:type="spellStart"/>
      <w:r w:rsidRPr="00571EBE">
        <w:t>Germein</w:t>
      </w:r>
      <w:proofErr w:type="spellEnd"/>
      <w:r w:rsidRPr="00571EBE">
        <w:t>, SA</w:t>
      </w:r>
      <w:r w:rsidRPr="00571EBE">
        <w:t xml:space="preserve"> </w:t>
      </w:r>
    </w:p>
    <w:p w14:paraId="77C4FF26" w14:textId="2D2AFE48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>Richman Valley, SA</w:t>
      </w:r>
      <w:r w:rsidRPr="00571EBE">
        <w:t xml:space="preserve"> </w:t>
      </w:r>
    </w:p>
    <w:p w14:paraId="5B7D5B99" w14:textId="6D020228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proofErr w:type="spellStart"/>
      <w:r w:rsidRPr="00571EBE">
        <w:t>Wemen</w:t>
      </w:r>
      <w:proofErr w:type="spellEnd"/>
      <w:r w:rsidRPr="00571EBE">
        <w:t>, Vic</w:t>
      </w:r>
      <w:r w:rsidRPr="00571EBE">
        <w:t xml:space="preserve"> </w:t>
      </w:r>
    </w:p>
    <w:p w14:paraId="732FF417" w14:textId="0119978B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>Tailem Bend, SA</w:t>
      </w:r>
      <w:r w:rsidRPr="00571EBE">
        <w:t xml:space="preserve"> </w:t>
      </w:r>
    </w:p>
    <w:p w14:paraId="11B40BB2" w14:textId="4DD76F42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r w:rsidRPr="00571EBE">
        <w:t>Burra, SA</w:t>
      </w:r>
      <w:r w:rsidRPr="00571EBE">
        <w:t xml:space="preserve"> </w:t>
      </w:r>
    </w:p>
    <w:p w14:paraId="43317060" w14:textId="5CD426EB" w:rsidR="00571EBE" w:rsidRPr="00571EBE" w:rsidRDefault="00571EBE" w:rsidP="00571EBE">
      <w:pPr>
        <w:tabs>
          <w:tab w:val="left" w:pos="1821"/>
          <w:tab w:val="left" w:pos="3908"/>
          <w:tab w:val="left" w:pos="7241"/>
          <w:tab w:val="left" w:pos="7798"/>
        </w:tabs>
        <w:ind w:left="15"/>
      </w:pPr>
      <w:proofErr w:type="spellStart"/>
      <w:r w:rsidRPr="00571EBE">
        <w:t>Minlaton</w:t>
      </w:r>
      <w:proofErr w:type="spellEnd"/>
      <w:r w:rsidRPr="00571EBE">
        <w:t>, SA</w:t>
      </w:r>
      <w:r w:rsidRPr="00571EBE">
        <w:t xml:space="preserve"> </w:t>
      </w:r>
    </w:p>
    <w:p w14:paraId="3245A34B" w14:textId="0B278428" w:rsidR="00571EBE" w:rsidRPr="00571EBE" w:rsidRDefault="00571EBE" w:rsidP="00571EBE">
      <w:pPr>
        <w:tabs>
          <w:tab w:val="left" w:pos="140"/>
          <w:tab w:val="left" w:pos="2886"/>
          <w:tab w:val="left" w:pos="6889"/>
          <w:tab w:val="left" w:pos="7622"/>
        </w:tabs>
        <w:ind w:left="15"/>
      </w:pPr>
      <w:proofErr w:type="spellStart"/>
      <w:r w:rsidRPr="00571EBE">
        <w:t>Buddigower</w:t>
      </w:r>
      <w:proofErr w:type="spellEnd"/>
      <w:r w:rsidRPr="00571EBE">
        <w:t xml:space="preserve"> NR, NSW </w:t>
      </w:r>
      <w:r w:rsidRPr="00571EBE">
        <w:t xml:space="preserve"> </w:t>
      </w:r>
    </w:p>
    <w:p w14:paraId="3496422C" w14:textId="53C67FCA" w:rsidR="00571EBE" w:rsidRPr="00571EBE" w:rsidRDefault="00571EBE" w:rsidP="00571EBE">
      <w:pPr>
        <w:tabs>
          <w:tab w:val="left" w:pos="140"/>
          <w:tab w:val="left" w:pos="2886"/>
          <w:tab w:val="left" w:pos="6889"/>
          <w:tab w:val="left" w:pos="7622"/>
        </w:tabs>
        <w:ind w:left="15"/>
      </w:pPr>
      <w:r w:rsidRPr="00571EBE">
        <w:t>Scotts Head, NSW</w:t>
      </w:r>
      <w:r w:rsidRPr="00571EBE">
        <w:t xml:space="preserve"> </w:t>
      </w:r>
    </w:p>
    <w:p w14:paraId="0375683B" w14:textId="728666EE" w:rsidR="00571EBE" w:rsidRPr="00571EBE" w:rsidRDefault="00571EBE" w:rsidP="00571EBE">
      <w:pPr>
        <w:tabs>
          <w:tab w:val="left" w:pos="140"/>
          <w:tab w:val="left" w:pos="2886"/>
          <w:tab w:val="left" w:pos="6889"/>
          <w:tab w:val="left" w:pos="7622"/>
        </w:tabs>
        <w:ind w:left="15"/>
      </w:pPr>
      <w:r w:rsidRPr="00571EBE">
        <w:t>Hackham, SA</w:t>
      </w:r>
      <w:r w:rsidRPr="00571EBE">
        <w:t xml:space="preserve"> </w:t>
      </w:r>
    </w:p>
    <w:p w14:paraId="1A06FC39" w14:textId="77777777" w:rsidR="00BA35F6" w:rsidRPr="00571EBE" w:rsidRDefault="00BA35F6" w:rsidP="00571EBE"/>
    <w:p w14:paraId="139A187C" w14:textId="77777777" w:rsidR="0015565A" w:rsidRPr="00571EBE" w:rsidRDefault="0015565A" w:rsidP="00571EBE"/>
    <w:sectPr w:rsidR="0015565A" w:rsidRPr="00571E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F6"/>
    <w:rsid w:val="00135EA3"/>
    <w:rsid w:val="0015074A"/>
    <w:rsid w:val="0015565A"/>
    <w:rsid w:val="001C2FDB"/>
    <w:rsid w:val="003210E5"/>
    <w:rsid w:val="00373CD3"/>
    <w:rsid w:val="00511D70"/>
    <w:rsid w:val="00563033"/>
    <w:rsid w:val="00571EBE"/>
    <w:rsid w:val="005C6D7D"/>
    <w:rsid w:val="00753199"/>
    <w:rsid w:val="00782AC7"/>
    <w:rsid w:val="00807CAB"/>
    <w:rsid w:val="00923991"/>
    <w:rsid w:val="00932482"/>
    <w:rsid w:val="009C0A93"/>
    <w:rsid w:val="00BA35F6"/>
    <w:rsid w:val="00C73C2D"/>
    <w:rsid w:val="00D371C4"/>
    <w:rsid w:val="00D7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B9F7"/>
  <w15:chartTrackingRefBased/>
  <w15:docId w15:val="{6EA50DA0-E230-384C-8FA3-0AE0581A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F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763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Fry</dc:creator>
  <cp:keywords/>
  <dc:description/>
  <cp:lastModifiedBy>Bryan Fry</cp:lastModifiedBy>
  <cp:revision>3</cp:revision>
  <dcterms:created xsi:type="dcterms:W3CDTF">2024-08-15T01:42:00Z</dcterms:created>
  <dcterms:modified xsi:type="dcterms:W3CDTF">2024-08-15T01:42:00Z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2024-08-15T01:37:44Z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518f11e9-1c86-4589-97d5-5315a301fecb</vt:lpwstr>
  </property>
  <property fmtid="{D5CDD505-2E9C-101B-9397-08002B2CF9AE}" pid="8" name="MSIP_Label_0f488380-630a-4f55-a077-a19445e3f360_ContentBits">
    <vt:lpwstr>0</vt:lpwstr>
  </property>
</Properties>
</file>